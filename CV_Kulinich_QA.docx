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24"/>
        <w:gridCol w:w="3422"/>
        <w:gridCol w:w="4790"/>
      </w:tblGrid>
      <w:tr w:rsidR="00913B29" w14:paraId="407135CA" w14:textId="77777777" w:rsidTr="005E72C0">
        <w:tc>
          <w:tcPr>
            <w:tcW w:w="5146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7"/>
              <w:gridCol w:w="2458"/>
            </w:tblGrid>
            <w:tr w:rsidR="00C050CB" w14:paraId="3D50234C" w14:textId="77777777" w:rsidTr="00C050CB">
              <w:tc>
                <w:tcPr>
                  <w:tcW w:w="2457" w:type="dxa"/>
                </w:tcPr>
                <w:p w14:paraId="771C2FB2" w14:textId="7E9D86FA" w:rsidR="00C050CB" w:rsidRDefault="00002BC3" w:rsidP="00C050CB">
                  <w:pPr>
                    <w:pStyle w:val="Name"/>
                    <w:jc w:val="center"/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12053A6B" wp14:editId="7C63E067">
                        <wp:extent cx="1013460" cy="1351281"/>
                        <wp:effectExtent l="0" t="0" r="0" b="127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4866" cy="135315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8" w:type="dxa"/>
                </w:tcPr>
                <w:p w14:paraId="24F6AEAA" w14:textId="77777777" w:rsidR="00C050CB" w:rsidRDefault="00002BC3" w:rsidP="002A1E25">
                  <w:pPr>
                    <w:pStyle w:val="Name"/>
                    <w:jc w:val="both"/>
                  </w:pPr>
                  <w:proofErr w:type="spellStart"/>
                  <w:r>
                    <w:t>Kulinich</w:t>
                  </w:r>
                  <w:proofErr w:type="spellEnd"/>
                </w:p>
                <w:p w14:paraId="28FA7FE2" w14:textId="77777777" w:rsidR="00002BC3" w:rsidRDefault="00002BC3" w:rsidP="002A1E25">
                  <w:pPr>
                    <w:pStyle w:val="Name"/>
                    <w:jc w:val="both"/>
                  </w:pPr>
                  <w:proofErr w:type="spellStart"/>
                  <w:r>
                    <w:t>Dmitrii</w:t>
                  </w:r>
                  <w:proofErr w:type="spellEnd"/>
                </w:p>
                <w:p w14:paraId="0F5EA798" w14:textId="035B42F1" w:rsidR="00002BC3" w:rsidRDefault="00002BC3" w:rsidP="002A1E25">
                  <w:pPr>
                    <w:pStyle w:val="Name"/>
                    <w:jc w:val="both"/>
                  </w:pPr>
                  <w:proofErr w:type="spellStart"/>
                  <w:r>
                    <w:t>Sergeevich</w:t>
                  </w:r>
                  <w:proofErr w:type="spellEnd"/>
                </w:p>
              </w:tc>
            </w:tr>
          </w:tbl>
          <w:p w14:paraId="4666F379" w14:textId="77777777" w:rsidR="00913B29" w:rsidRDefault="00913B29" w:rsidP="002A1E25">
            <w:pPr>
              <w:pStyle w:val="Name"/>
              <w:jc w:val="both"/>
            </w:pPr>
          </w:p>
        </w:tc>
        <w:tc>
          <w:tcPr>
            <w:tcW w:w="4790" w:type="dxa"/>
          </w:tcPr>
          <w:p w14:paraId="265D0197" w14:textId="494A30D1" w:rsidR="00583ACA" w:rsidRDefault="00784C92" w:rsidP="00C04067">
            <w:pPr>
              <w:pStyle w:val="Address"/>
              <w:jc w:val="both"/>
            </w:pPr>
            <w:bookmarkStart w:id="0" w:name="_GoBack"/>
            <w:bookmarkEnd w:id="0"/>
            <w:r>
              <w:t>Tel. +7911-805-804-1</w:t>
            </w:r>
          </w:p>
          <w:p w14:paraId="3E3F9878" w14:textId="40CF7734" w:rsidR="00130B0E" w:rsidRPr="00130B0E" w:rsidRDefault="00130B0E" w:rsidP="00C04067">
            <w:pPr>
              <w:pStyle w:val="Address"/>
              <w:jc w:val="both"/>
            </w:pPr>
            <w:r>
              <w:t>Skype</w:t>
            </w:r>
            <w:r w:rsidRPr="00E82B12">
              <w:t xml:space="preserve">: </w:t>
            </w:r>
            <w:proofErr w:type="spellStart"/>
            <w:r>
              <w:t>gamlet_lands</w:t>
            </w:r>
            <w:proofErr w:type="spellEnd"/>
          </w:p>
          <w:p w14:paraId="5912C736" w14:textId="63DEC918" w:rsidR="00496C96" w:rsidRDefault="00784C92" w:rsidP="00C04067">
            <w:pPr>
              <w:pStyle w:val="Address"/>
              <w:jc w:val="both"/>
            </w:pPr>
            <w:r>
              <w:t xml:space="preserve">E-mail: </w:t>
            </w:r>
            <w:hyperlink r:id="rId10" w:history="1">
              <w:r w:rsidRPr="000151AA">
                <w:rPr>
                  <w:rStyle w:val="a6"/>
                </w:rPr>
                <w:t>catani1984@mail.ru</w:t>
              </w:r>
            </w:hyperlink>
          </w:p>
        </w:tc>
      </w:tr>
      <w:tr w:rsidR="00913B29" w14:paraId="3A85EFD7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590"/>
        </w:trPr>
        <w:tc>
          <w:tcPr>
            <w:tcW w:w="1724" w:type="dxa"/>
            <w:tcBorders>
              <w:bottom w:val="nil"/>
            </w:tcBorders>
          </w:tcPr>
          <w:p w14:paraId="522951AF" w14:textId="77777777" w:rsidR="00913B29" w:rsidRDefault="00913B29" w:rsidP="002A1E25">
            <w:pPr>
              <w:pStyle w:val="Space"/>
              <w:jc w:val="both"/>
            </w:pPr>
          </w:p>
        </w:tc>
        <w:tc>
          <w:tcPr>
            <w:tcW w:w="8212" w:type="dxa"/>
            <w:gridSpan w:val="2"/>
            <w:tcBorders>
              <w:bottom w:val="nil"/>
            </w:tcBorders>
          </w:tcPr>
          <w:p w14:paraId="162F9579" w14:textId="77777777" w:rsidR="00913B29" w:rsidRDefault="00913B29" w:rsidP="002A1E25">
            <w:pPr>
              <w:pStyle w:val="Space"/>
              <w:jc w:val="both"/>
              <w:rPr>
                <w:rFonts w:eastAsia="MS Mincho"/>
              </w:rPr>
            </w:pPr>
          </w:p>
        </w:tc>
      </w:tr>
      <w:tr w:rsidR="00913B29" w14:paraId="67AB3BA4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152"/>
        </w:trPr>
        <w:tc>
          <w:tcPr>
            <w:tcW w:w="1724" w:type="dxa"/>
            <w:tcBorders>
              <w:top w:val="nil"/>
              <w:bottom w:val="nil"/>
            </w:tcBorders>
          </w:tcPr>
          <w:p w14:paraId="73EF1FD8" w14:textId="77777777" w:rsidR="00913B29" w:rsidRDefault="006D704F" w:rsidP="002A1E25">
            <w:pPr>
              <w:jc w:val="both"/>
              <w:rPr>
                <w:rFonts w:eastAsia="MS Mincho"/>
              </w:rPr>
            </w:pPr>
            <w:r>
              <w:rPr>
                <w:rStyle w:val="Sectionheaders"/>
              </w:rPr>
              <w:t xml:space="preserve">Education </w:t>
            </w: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37A59E00" w14:textId="2A3E85F3" w:rsidR="00913B29" w:rsidRDefault="00A16A5D" w:rsidP="00A16A5D">
            <w:pPr>
              <w:pStyle w:val="Profile"/>
              <w:numPr>
                <w:ilvl w:val="0"/>
                <w:numId w:val="44"/>
              </w:numPr>
              <w:jc w:val="both"/>
            </w:pPr>
            <w:r w:rsidRPr="000A5172">
              <w:rPr>
                <w:rFonts w:cs="Segoe UI"/>
                <w:shd w:val="clear" w:color="auto" w:fill="FFFFFF"/>
              </w:rPr>
              <w:t>A</w:t>
            </w:r>
            <w:r>
              <w:rPr>
                <w:rFonts w:cs="Segoe UI"/>
                <w:shd w:val="clear" w:color="auto" w:fill="FFFFFF"/>
              </w:rPr>
              <w:t>fter completing my Bachelor of Civil Law</w:t>
            </w:r>
            <w:r w:rsidRPr="000A5172">
              <w:rPr>
                <w:rFonts w:cs="Segoe UI"/>
                <w:shd w:val="clear" w:color="auto" w:fill="FFFFFF"/>
              </w:rPr>
              <w:t xml:space="preserve"> at the Moscow State</w:t>
            </w:r>
            <w:r>
              <w:rPr>
                <w:rFonts w:cs="Segoe UI"/>
                <w:shd w:val="clear" w:color="auto" w:fill="FFFFFF"/>
              </w:rPr>
              <w:t xml:space="preserve"> Social</w:t>
            </w:r>
            <w:r w:rsidRPr="000A5172">
              <w:rPr>
                <w:rFonts w:cs="Segoe UI"/>
                <w:shd w:val="clear" w:color="auto" w:fill="FFFFFF"/>
              </w:rPr>
              <w:t xml:space="preserve"> University</w:t>
            </w:r>
            <w:r>
              <w:rPr>
                <w:rFonts w:cs="Segoe UI"/>
                <w:shd w:val="clear" w:color="auto" w:fill="FFFFFF"/>
              </w:rPr>
              <w:t xml:space="preserve"> (now Russian </w:t>
            </w:r>
            <w:r w:rsidRPr="000A5172">
              <w:rPr>
                <w:rFonts w:cs="Segoe UI"/>
                <w:shd w:val="clear" w:color="auto" w:fill="FFFFFF"/>
              </w:rPr>
              <w:t>State</w:t>
            </w:r>
            <w:r>
              <w:rPr>
                <w:rFonts w:cs="Segoe UI"/>
                <w:shd w:val="clear" w:color="auto" w:fill="FFFFFF"/>
              </w:rPr>
              <w:t xml:space="preserve"> Social</w:t>
            </w:r>
            <w:r w:rsidRPr="000A5172">
              <w:rPr>
                <w:rFonts w:cs="Segoe UI"/>
                <w:shd w:val="clear" w:color="auto" w:fill="FFFFFF"/>
              </w:rPr>
              <w:t xml:space="preserve"> University</w:t>
            </w:r>
            <w:r>
              <w:rPr>
                <w:rFonts w:cs="Segoe UI"/>
                <w:shd w:val="clear" w:color="auto" w:fill="FFFFFF"/>
              </w:rPr>
              <w:t>) in 2006, I got</w:t>
            </w:r>
            <w:r w:rsidRPr="000A5172">
              <w:rPr>
                <w:rFonts w:cs="Segoe UI"/>
                <w:shd w:val="clear" w:color="auto" w:fill="FFFFFF"/>
              </w:rPr>
              <w:t xml:space="preserve"> courses in economics</w:t>
            </w:r>
            <w:r>
              <w:rPr>
                <w:rFonts w:cs="Segoe UI"/>
                <w:shd w:val="clear" w:color="auto" w:fill="FFFFFF"/>
              </w:rPr>
              <w:t xml:space="preserve"> and  IT i</w:t>
            </w:r>
            <w:r w:rsidR="00130B0E">
              <w:rPr>
                <w:rFonts w:cs="Segoe UI"/>
                <w:shd w:val="clear" w:color="auto" w:fill="FFFFFF"/>
              </w:rPr>
              <w:t>ndustry as additional education,</w:t>
            </w:r>
            <w:r>
              <w:rPr>
                <w:rFonts w:cs="Segoe UI"/>
                <w:shd w:val="clear" w:color="auto" w:fill="FFFFFF"/>
              </w:rPr>
              <w:t xml:space="preserve"> </w:t>
            </w:r>
            <w:proofErr w:type="spellStart"/>
            <w:r w:rsidR="00A27724">
              <w:rPr>
                <w:rFonts w:cs="Segoe UI"/>
                <w:shd w:val="clear" w:color="auto" w:fill="FFFFFF"/>
              </w:rPr>
              <w:t>Portnov</w:t>
            </w:r>
            <w:proofErr w:type="spellEnd"/>
            <w:r w:rsidR="00A27724">
              <w:rPr>
                <w:rFonts w:cs="Segoe UI"/>
                <w:shd w:val="clear" w:color="auto" w:fill="FFFFFF"/>
              </w:rPr>
              <w:t xml:space="preserve"> Computer School</w:t>
            </w:r>
            <w:r w:rsidR="00130B0E">
              <w:rPr>
                <w:rFonts w:cs="Segoe UI"/>
                <w:shd w:val="clear" w:color="auto" w:fill="FFFFFF"/>
              </w:rPr>
              <w:t xml:space="preserve"> software testing course</w:t>
            </w:r>
            <w:r w:rsidR="00A27724">
              <w:rPr>
                <w:rFonts w:cs="Segoe UI"/>
                <w:shd w:val="clear" w:color="auto" w:fill="FFFFFF"/>
              </w:rPr>
              <w:t xml:space="preserve"> </w:t>
            </w:r>
          </w:p>
        </w:tc>
      </w:tr>
      <w:tr w:rsidR="00913B29" w:rsidRPr="0008796B" w14:paraId="3E8B504A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540"/>
        </w:trPr>
        <w:tc>
          <w:tcPr>
            <w:tcW w:w="1724" w:type="dxa"/>
            <w:tcBorders>
              <w:top w:val="nil"/>
              <w:bottom w:val="nil"/>
            </w:tcBorders>
          </w:tcPr>
          <w:p w14:paraId="2F1BF405" w14:textId="77777777" w:rsidR="00A5087E" w:rsidRDefault="00A5087E" w:rsidP="002A1E25">
            <w:pPr>
              <w:pStyle w:val="Profi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Professional</w:t>
            </w:r>
          </w:p>
          <w:p w14:paraId="5E6D3DCE" w14:textId="77777777" w:rsidR="00913B29" w:rsidRPr="00FE32BC" w:rsidRDefault="0008796B" w:rsidP="002A1E25">
            <w:pPr>
              <w:pStyle w:val="Profile"/>
              <w:jc w:val="both"/>
              <w:rPr>
                <w:b/>
              </w:rPr>
            </w:pPr>
            <w:r w:rsidRPr="00FE32BC">
              <w:rPr>
                <w:b/>
                <w:bCs/>
              </w:rPr>
              <w:t>Experience</w:t>
            </w: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427A96D5" w14:textId="6D75F1B1" w:rsidR="005E72C0" w:rsidRDefault="00A45745" w:rsidP="00A45745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 xml:space="preserve">In 2004-2005 work as computer-technician in mining company </w:t>
            </w:r>
            <w:r w:rsidRPr="00A45745">
              <w:t>«</w:t>
            </w:r>
            <w:proofErr w:type="spellStart"/>
            <w:r>
              <w:t>Kovdorsluda</w:t>
            </w:r>
            <w:proofErr w:type="spellEnd"/>
            <w:r w:rsidRPr="00A45745">
              <w:t>»</w:t>
            </w:r>
            <w:r>
              <w:t xml:space="preserve"> (</w:t>
            </w:r>
            <w:r w:rsidRPr="00A45745">
              <w:t xml:space="preserve">installation and configuration of software, repair of computer equipment, </w:t>
            </w:r>
            <w:r>
              <w:t xml:space="preserve">network systems administration) </w:t>
            </w:r>
          </w:p>
          <w:p w14:paraId="3FF101D7" w14:textId="77777777" w:rsidR="00024E2C" w:rsidRDefault="00024E2C" w:rsidP="00A45745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>2006-2022</w:t>
            </w:r>
            <w:r w:rsidR="00A45745">
              <w:t xml:space="preserve"> service in Russian police department (</w:t>
            </w:r>
            <w:r w:rsidR="00A61336">
              <w:t xml:space="preserve">different positions and tasks, communications skills, </w:t>
            </w:r>
            <w:r w:rsidR="00A61336" w:rsidRPr="000A5172">
              <w:t>information processing</w:t>
            </w:r>
            <w:r w:rsidR="00A61336">
              <w:t>, law-documents preparation, work as translator English and Spanish languages</w:t>
            </w:r>
            <w:r w:rsidR="002421DA">
              <w:t>)</w:t>
            </w:r>
            <w:r w:rsidR="00A61336">
              <w:t>.</w:t>
            </w:r>
          </w:p>
          <w:p w14:paraId="4503D190" w14:textId="5801AA96" w:rsidR="00A45745" w:rsidRPr="00024E2C" w:rsidRDefault="00024E2C" w:rsidP="00A45745">
            <w:pPr>
              <w:pStyle w:val="Profile"/>
              <w:numPr>
                <w:ilvl w:val="0"/>
                <w:numId w:val="44"/>
              </w:numPr>
              <w:jc w:val="both"/>
              <w:rPr>
                <w:szCs w:val="20"/>
              </w:rPr>
            </w:pPr>
            <w:r w:rsidRPr="00931C62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t>1 year Experience in testing mobile and desktop applications;</w:t>
            </w:r>
            <w:r w:rsidR="00A61336" w:rsidRPr="00931C62">
              <w:rPr>
                <w:szCs w:val="20"/>
              </w:rPr>
              <w:t xml:space="preserve"> </w:t>
            </w:r>
          </w:p>
        </w:tc>
      </w:tr>
      <w:tr w:rsidR="00130B0E" w:rsidRPr="00130B0E" w14:paraId="4288A13C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261"/>
        </w:trPr>
        <w:tc>
          <w:tcPr>
            <w:tcW w:w="1724" w:type="dxa"/>
            <w:tcBorders>
              <w:top w:val="nil"/>
              <w:bottom w:val="nil"/>
            </w:tcBorders>
          </w:tcPr>
          <w:p w14:paraId="0560D5EC" w14:textId="77777777" w:rsidR="005E72C0" w:rsidRDefault="00D52139" w:rsidP="005E72C0">
            <w:pPr>
              <w:pStyle w:val="Profile"/>
              <w:jc w:val="both"/>
              <w:rPr>
                <w:b/>
              </w:rPr>
            </w:pPr>
            <w:r>
              <w:rPr>
                <w:b/>
              </w:rPr>
              <w:t xml:space="preserve">Technical </w:t>
            </w:r>
            <w:r w:rsidR="005E72C0">
              <w:rPr>
                <w:b/>
              </w:rPr>
              <w:t>Skills</w:t>
            </w:r>
          </w:p>
          <w:p w14:paraId="6EFB6A57" w14:textId="77777777" w:rsidR="005E72C0" w:rsidRDefault="005E72C0" w:rsidP="005E72C0">
            <w:pPr>
              <w:pStyle w:val="Profile"/>
              <w:jc w:val="both"/>
              <w:rPr>
                <w:b/>
              </w:rPr>
            </w:pPr>
          </w:p>
          <w:p w14:paraId="3E2B80DE" w14:textId="77777777" w:rsidR="005E72C0" w:rsidRPr="001D16F3" w:rsidRDefault="005E72C0" w:rsidP="005E72C0">
            <w:pPr>
              <w:pStyle w:val="Profile"/>
              <w:jc w:val="both"/>
              <w:rPr>
                <w:b/>
              </w:rPr>
            </w:pP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7D4C3585" w14:textId="7AFC4AEA" w:rsidR="00B0538D" w:rsidRPr="00130B0E" w:rsidRDefault="00B0538D" w:rsidP="0052228A">
            <w:pPr>
              <w:pStyle w:val="Profile"/>
              <w:numPr>
                <w:ilvl w:val="0"/>
                <w:numId w:val="44"/>
              </w:numPr>
              <w:jc w:val="both"/>
              <w:rPr>
                <w:szCs w:val="20"/>
              </w:rPr>
            </w:pPr>
            <w:r w:rsidRPr="00130B0E">
              <w:rPr>
                <w:rFonts w:cs="Arial"/>
                <w:szCs w:val="20"/>
                <w:lang w:val="tr-TR" w:eastAsia="tr-TR"/>
              </w:rPr>
              <w:t>Completion Vision: Understand IT Architecture and Standards</w:t>
            </w:r>
          </w:p>
          <w:p w14:paraId="3BD2FED3" w14:textId="510FB994" w:rsidR="00B0538D" w:rsidRPr="00130B0E" w:rsidRDefault="00B0538D" w:rsidP="0052228A">
            <w:pPr>
              <w:pStyle w:val="Profile"/>
              <w:numPr>
                <w:ilvl w:val="0"/>
                <w:numId w:val="44"/>
              </w:numPr>
              <w:jc w:val="both"/>
              <w:rPr>
                <w:szCs w:val="20"/>
              </w:rPr>
            </w:pPr>
            <w:r w:rsidRPr="00130B0E">
              <w:rPr>
                <w:rFonts w:cs="Arial"/>
                <w:szCs w:val="20"/>
                <w:lang w:val="tr-TR" w:eastAsia="tr-TR"/>
              </w:rPr>
              <w:t>Programming: Python – junior level</w:t>
            </w:r>
          </w:p>
          <w:p w14:paraId="435DAB46" w14:textId="137D904C" w:rsidR="00332533" w:rsidRPr="00130B0E" w:rsidRDefault="00E82B12" w:rsidP="00332533">
            <w:pPr>
              <w:pStyle w:val="Profile"/>
              <w:numPr>
                <w:ilvl w:val="0"/>
                <w:numId w:val="4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Software testing – junior</w:t>
            </w:r>
            <w:r w:rsidR="0090368F" w:rsidRPr="00130B0E">
              <w:rPr>
                <w:szCs w:val="20"/>
              </w:rPr>
              <w:t xml:space="preserve"> level (confident user of Visual Studio Code, GitHub, Postman, JIRA, </w:t>
            </w:r>
            <w:proofErr w:type="gramStart"/>
            <w:r w:rsidR="0090368F" w:rsidRPr="00130B0E">
              <w:rPr>
                <w:szCs w:val="20"/>
              </w:rPr>
              <w:t xml:space="preserve">MySQL,  </w:t>
            </w:r>
            <w:r w:rsidR="0090368F" w:rsidRPr="00130B0E">
              <w:rPr>
                <w:rFonts w:cs="Arial"/>
                <w:shd w:val="clear" w:color="auto" w:fill="FFFFFF"/>
              </w:rPr>
              <w:t>Selenium</w:t>
            </w:r>
            <w:proofErr w:type="gramEnd"/>
            <w:r w:rsidR="0090368F" w:rsidRPr="00130B0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="0090368F" w:rsidRPr="00130B0E">
              <w:rPr>
                <w:rFonts w:cs="Arial"/>
                <w:shd w:val="clear" w:color="auto" w:fill="FFFFFF"/>
              </w:rPr>
              <w:t>Webdriver</w:t>
            </w:r>
            <w:proofErr w:type="spellEnd"/>
            <w:r w:rsidR="0090368F" w:rsidRPr="00130B0E">
              <w:rPr>
                <w:rFonts w:cs="Arial"/>
                <w:shd w:val="clear" w:color="auto" w:fill="FFFFFF"/>
              </w:rPr>
              <w:t>, J</w:t>
            </w:r>
            <w:r w:rsidR="00B1486A" w:rsidRPr="00130B0E">
              <w:rPr>
                <w:rFonts w:cs="Arial"/>
                <w:shd w:val="clear" w:color="auto" w:fill="FFFFFF"/>
              </w:rPr>
              <w:t>U</w:t>
            </w:r>
            <w:r w:rsidR="0090368F" w:rsidRPr="00130B0E">
              <w:rPr>
                <w:rFonts w:cs="Arial"/>
                <w:shd w:val="clear" w:color="auto" w:fill="FFFFFF"/>
              </w:rPr>
              <w:t>nit)</w:t>
            </w:r>
          </w:p>
          <w:p w14:paraId="6D3FB1EC" w14:textId="77777777" w:rsidR="00024E2C" w:rsidRPr="00130B0E" w:rsidRDefault="00A27724" w:rsidP="00332533">
            <w:pPr>
              <w:pStyle w:val="Profile"/>
              <w:numPr>
                <w:ilvl w:val="0"/>
                <w:numId w:val="44"/>
              </w:numPr>
              <w:jc w:val="both"/>
              <w:rPr>
                <w:szCs w:val="20"/>
              </w:rPr>
            </w:pPr>
            <w:r w:rsidRPr="00130B0E">
              <w:rPr>
                <w:rFonts w:eastAsia="Times New Roman"/>
                <w:szCs w:val="20"/>
                <w:bdr w:val="none" w:sz="0" w:space="0" w:color="auto" w:frame="1"/>
                <w:lang w:eastAsia="ru-RU"/>
              </w:rPr>
              <w:t>Execution of Test Cases based on product requirements analysis;</w:t>
            </w:r>
          </w:p>
          <w:p w14:paraId="70B6B4D1" w14:textId="77777777" w:rsidR="00024E2C" w:rsidRPr="00130B0E" w:rsidRDefault="00A27724" w:rsidP="00024E2C">
            <w:pPr>
              <w:pStyle w:val="Profile"/>
              <w:numPr>
                <w:ilvl w:val="0"/>
                <w:numId w:val="44"/>
              </w:numPr>
              <w:rPr>
                <w:szCs w:val="20"/>
              </w:rPr>
            </w:pPr>
            <w:r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t>Suggestions of Test Cases improvements;</w:t>
            </w:r>
            <w:r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br/>
              <w:t>All kinds of manual testing;</w:t>
            </w:r>
            <w:r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br/>
              <w:t>Cross-bowser and cross-platform testing;</w:t>
            </w:r>
          </w:p>
          <w:p w14:paraId="0AEABBCD" w14:textId="67E5FC3C" w:rsidR="00A27724" w:rsidRPr="00130B0E" w:rsidRDefault="00A27724" w:rsidP="00024E2C">
            <w:pPr>
              <w:pStyle w:val="Profile"/>
              <w:numPr>
                <w:ilvl w:val="0"/>
                <w:numId w:val="44"/>
              </w:numPr>
              <w:rPr>
                <w:szCs w:val="20"/>
              </w:rPr>
            </w:pPr>
            <w:r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t>Work with Bug tracking system, documenting of found defects, verifying defects after fix is a</w:t>
            </w:r>
            <w:r w:rsidR="00024E2C"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t xml:space="preserve">pplied, Test Results Reporting. </w:t>
            </w:r>
            <w:r w:rsidRPr="00130B0E">
              <w:rPr>
                <w:rFonts w:eastAsia="Times New Roman" w:cs="Arial"/>
                <w:szCs w:val="20"/>
                <w:bdr w:val="none" w:sz="0" w:space="0" w:color="auto" w:frame="1"/>
                <w:lang w:eastAsia="ru-RU"/>
              </w:rPr>
              <w:t>Analyzing the results of testing</w:t>
            </w:r>
          </w:p>
          <w:p w14:paraId="6981EF23" w14:textId="77777777" w:rsidR="00332533" w:rsidRPr="00130B0E" w:rsidRDefault="00332533" w:rsidP="00332533">
            <w:pPr>
              <w:pStyle w:val="Profile"/>
              <w:jc w:val="both"/>
              <w:rPr>
                <w:szCs w:val="20"/>
              </w:rPr>
            </w:pPr>
          </w:p>
          <w:p w14:paraId="25FBA8D4" w14:textId="3E9985FF" w:rsidR="005E72C0" w:rsidRPr="00130B0E" w:rsidRDefault="005E72C0" w:rsidP="0090368F">
            <w:pPr>
              <w:pStyle w:val="Profile"/>
              <w:ind w:left="720"/>
              <w:jc w:val="both"/>
            </w:pPr>
          </w:p>
        </w:tc>
      </w:tr>
      <w:tr w:rsidR="00C3512F" w:rsidRPr="00B4774B" w14:paraId="4CC78BE4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261"/>
        </w:trPr>
        <w:tc>
          <w:tcPr>
            <w:tcW w:w="1724" w:type="dxa"/>
            <w:tcBorders>
              <w:top w:val="nil"/>
              <w:bottom w:val="nil"/>
            </w:tcBorders>
          </w:tcPr>
          <w:p w14:paraId="0E9E5AEF" w14:textId="77777777" w:rsidR="00C3512F" w:rsidRDefault="00C3512F" w:rsidP="005E72C0">
            <w:pPr>
              <w:pStyle w:val="Profile"/>
              <w:jc w:val="both"/>
              <w:rPr>
                <w:b/>
              </w:rPr>
            </w:pPr>
            <w:r>
              <w:rPr>
                <w:b/>
              </w:rPr>
              <w:t>Linguistic Skills</w:t>
            </w: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7CDE8036" w14:textId="77777777" w:rsidR="00024E2C" w:rsidRDefault="00B90C1D" w:rsidP="00B90C1D">
            <w:pPr>
              <w:pStyle w:val="Profile"/>
              <w:numPr>
                <w:ilvl w:val="0"/>
                <w:numId w:val="44"/>
              </w:numPr>
              <w:jc w:val="both"/>
            </w:pPr>
            <w:r w:rsidRPr="000A5172">
              <w:t>R</w:t>
            </w:r>
            <w:r w:rsidR="00024E2C">
              <w:t xml:space="preserve">ussian native, </w:t>
            </w:r>
          </w:p>
          <w:p w14:paraId="5D8787A8" w14:textId="77777777" w:rsidR="00024E2C" w:rsidRDefault="00024E2C" w:rsidP="00B90C1D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>English advanced (C1</w:t>
            </w:r>
            <w:r w:rsidR="00B90C1D">
              <w:t>),</w:t>
            </w:r>
          </w:p>
          <w:p w14:paraId="082840F4" w14:textId="697974E1" w:rsidR="00B90C1D" w:rsidRPr="000A5172" w:rsidRDefault="00B90C1D" w:rsidP="00B90C1D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>Spanish (</w:t>
            </w:r>
            <w:proofErr w:type="spellStart"/>
            <w:proofErr w:type="gramStart"/>
            <w:r>
              <w:t>Espanol</w:t>
            </w:r>
            <w:proofErr w:type="spellEnd"/>
            <w:r w:rsidR="00024E2C">
              <w:t>)  intermediate</w:t>
            </w:r>
            <w:proofErr w:type="gramEnd"/>
            <w:r w:rsidR="00024E2C">
              <w:t xml:space="preserve"> (B1)</w:t>
            </w:r>
            <w:r>
              <w:t xml:space="preserve">  </w:t>
            </w:r>
          </w:p>
          <w:p w14:paraId="6C133805" w14:textId="792FC53E" w:rsidR="00C3512F" w:rsidRDefault="00C3512F" w:rsidP="00B90C1D">
            <w:pPr>
              <w:pStyle w:val="Profile"/>
              <w:ind w:left="360"/>
              <w:jc w:val="both"/>
            </w:pPr>
          </w:p>
          <w:p w14:paraId="385916AC" w14:textId="77777777" w:rsidR="00C3512F" w:rsidRDefault="00C3512F" w:rsidP="00C3512F">
            <w:pPr>
              <w:pStyle w:val="Profile"/>
              <w:ind w:left="720"/>
              <w:jc w:val="both"/>
            </w:pPr>
          </w:p>
        </w:tc>
      </w:tr>
      <w:tr w:rsidR="00F2765B" w:rsidRPr="00B4774B" w14:paraId="279430DD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261"/>
        </w:trPr>
        <w:tc>
          <w:tcPr>
            <w:tcW w:w="1724" w:type="dxa"/>
            <w:tcBorders>
              <w:top w:val="nil"/>
              <w:bottom w:val="nil"/>
            </w:tcBorders>
          </w:tcPr>
          <w:p w14:paraId="1E4E87A4" w14:textId="77777777" w:rsidR="00F2765B" w:rsidRDefault="005E72C0" w:rsidP="002A1E25">
            <w:pPr>
              <w:pStyle w:val="Profile"/>
              <w:jc w:val="both"/>
              <w:rPr>
                <w:b/>
              </w:rPr>
            </w:pPr>
            <w:r>
              <w:rPr>
                <w:b/>
              </w:rPr>
              <w:t>Certificates</w:t>
            </w:r>
          </w:p>
          <w:p w14:paraId="45B661F0" w14:textId="77777777" w:rsidR="00F2765B" w:rsidRPr="001D16F3" w:rsidRDefault="00F2765B" w:rsidP="002A1E25">
            <w:pPr>
              <w:pStyle w:val="Profile"/>
              <w:jc w:val="both"/>
              <w:rPr>
                <w:b/>
              </w:rPr>
            </w:pP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00D81958" w14:textId="1F4F1814" w:rsidR="00D52139" w:rsidRDefault="00837E57" w:rsidP="00D52139">
            <w:pPr>
              <w:pStyle w:val="Profile"/>
              <w:numPr>
                <w:ilvl w:val="0"/>
                <w:numId w:val="44"/>
              </w:numPr>
              <w:jc w:val="both"/>
            </w:pPr>
            <w:r w:rsidRPr="000A5172">
              <w:t>Cert</w:t>
            </w:r>
            <w:r w:rsidR="00FD43DC">
              <w:t>ificate in IT Software T</w:t>
            </w:r>
            <w:r>
              <w:t>esting</w:t>
            </w:r>
            <w:r w:rsidRPr="000A5172">
              <w:t xml:space="preserve"> from</w:t>
            </w:r>
            <w:r w:rsidR="00024E2C">
              <w:t xml:space="preserve"> </w:t>
            </w:r>
            <w:proofErr w:type="spellStart"/>
            <w:r w:rsidR="00024E2C">
              <w:t>Innopolis</w:t>
            </w:r>
            <w:proofErr w:type="spellEnd"/>
            <w:r w:rsidR="00024E2C">
              <w:t xml:space="preserve"> University (2022)</w:t>
            </w:r>
          </w:p>
          <w:p w14:paraId="311E29E2" w14:textId="6B05E9EC" w:rsidR="00024E2C" w:rsidRDefault="00024E2C" w:rsidP="00D52139">
            <w:pPr>
              <w:pStyle w:val="Profile"/>
              <w:numPr>
                <w:ilvl w:val="0"/>
                <w:numId w:val="44"/>
              </w:numPr>
              <w:jc w:val="both"/>
            </w:pPr>
            <w:r w:rsidRPr="000A5172">
              <w:t>Cert</w:t>
            </w:r>
            <w:r>
              <w:t xml:space="preserve">ificate in IT Software Manual Testing from </w:t>
            </w:r>
            <w:proofErr w:type="spellStart"/>
            <w:r>
              <w:rPr>
                <w:rFonts w:cs="Segoe UI"/>
                <w:shd w:val="clear" w:color="auto" w:fill="FFFFFF"/>
              </w:rPr>
              <w:t>Portnov</w:t>
            </w:r>
            <w:proofErr w:type="spellEnd"/>
            <w:r>
              <w:rPr>
                <w:rFonts w:cs="Segoe UI"/>
                <w:shd w:val="clear" w:color="auto" w:fill="FFFFFF"/>
              </w:rPr>
              <w:t xml:space="preserve"> Computer School, Los Altos, USA (2023)</w:t>
            </w:r>
          </w:p>
          <w:p w14:paraId="7D5100AF" w14:textId="77777777" w:rsidR="00F2765B" w:rsidRPr="00B4774B" w:rsidRDefault="00F2765B" w:rsidP="00C3512F">
            <w:pPr>
              <w:pStyle w:val="Profile"/>
              <w:jc w:val="both"/>
            </w:pPr>
          </w:p>
        </w:tc>
      </w:tr>
      <w:tr w:rsidR="00757C07" w:rsidRPr="00B4774B" w14:paraId="7D7E0B31" w14:textId="77777777" w:rsidTr="005E72C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261"/>
        </w:trPr>
        <w:tc>
          <w:tcPr>
            <w:tcW w:w="1724" w:type="dxa"/>
            <w:tcBorders>
              <w:top w:val="nil"/>
              <w:bottom w:val="nil"/>
            </w:tcBorders>
          </w:tcPr>
          <w:p w14:paraId="7B2353E4" w14:textId="77777777" w:rsidR="00757C07" w:rsidRPr="001D16F3" w:rsidRDefault="00C3512F" w:rsidP="002A1E25">
            <w:pPr>
              <w:pStyle w:val="Profile"/>
              <w:jc w:val="both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8212" w:type="dxa"/>
            <w:gridSpan w:val="2"/>
            <w:tcBorders>
              <w:top w:val="nil"/>
              <w:bottom w:val="nil"/>
            </w:tcBorders>
          </w:tcPr>
          <w:p w14:paraId="4C4C48C2" w14:textId="2EE5EE8E" w:rsidR="00A5763A" w:rsidRDefault="00024E2C" w:rsidP="00A5763A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 xml:space="preserve">Gaming, </w:t>
            </w:r>
            <w:r w:rsidR="00A5763A" w:rsidRPr="000A5172">
              <w:t>Reading, travelling</w:t>
            </w:r>
            <w:r w:rsidR="00A5763A">
              <w:t xml:space="preserve"> (visited </w:t>
            </w:r>
            <w:r w:rsidR="00F22071">
              <w:t>about 45 countries)</w:t>
            </w:r>
            <w:r w:rsidR="00A5763A" w:rsidRPr="000A5172">
              <w:t>, sports</w:t>
            </w:r>
            <w:r w:rsidR="00FD43DC">
              <w:t>.</w:t>
            </w:r>
            <w:r w:rsidR="00A5763A" w:rsidRPr="000A5172">
              <w:t xml:space="preserve"> </w:t>
            </w:r>
          </w:p>
          <w:p w14:paraId="45FD9148" w14:textId="0F70CB2F" w:rsidR="00F07999" w:rsidRPr="000A5172" w:rsidRDefault="00F07999" w:rsidP="00A5763A">
            <w:pPr>
              <w:pStyle w:val="Profile"/>
              <w:numPr>
                <w:ilvl w:val="0"/>
                <w:numId w:val="44"/>
              </w:numPr>
              <w:jc w:val="both"/>
            </w:pPr>
            <w:r>
              <w:t>Ready for relocation</w:t>
            </w:r>
          </w:p>
          <w:p w14:paraId="2A1D3F85" w14:textId="77777777" w:rsidR="00B24284" w:rsidRDefault="00B24284" w:rsidP="008D1D91">
            <w:pPr>
              <w:pStyle w:val="Profile"/>
              <w:jc w:val="both"/>
            </w:pPr>
          </w:p>
          <w:p w14:paraId="3F1AAD7B" w14:textId="77777777" w:rsidR="00B24284" w:rsidRPr="00BD594D" w:rsidRDefault="00B24284" w:rsidP="00C3512F">
            <w:pPr>
              <w:pStyle w:val="Profile"/>
              <w:jc w:val="both"/>
            </w:pPr>
          </w:p>
        </w:tc>
      </w:tr>
    </w:tbl>
    <w:p w14:paraId="678049E3" w14:textId="77777777" w:rsidR="00913B29" w:rsidRPr="0008796B" w:rsidRDefault="00913B29" w:rsidP="002A1E25">
      <w:pPr>
        <w:pStyle w:val="Profile"/>
        <w:jc w:val="both"/>
      </w:pPr>
    </w:p>
    <w:sectPr w:rsidR="00913B29" w:rsidRPr="0008796B" w:rsidSect="00913B29">
      <w:footerReference w:type="default" r:id="rId11"/>
      <w:pgSz w:w="12240" w:h="15840"/>
      <w:pgMar w:top="900" w:right="1152" w:bottom="720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B6223" w14:textId="77777777" w:rsidR="005D2575" w:rsidRDefault="005D2575">
      <w:r>
        <w:separator/>
      </w:r>
    </w:p>
  </w:endnote>
  <w:endnote w:type="continuationSeparator" w:id="0">
    <w:p w14:paraId="68D28541" w14:textId="77777777" w:rsidR="005D2575" w:rsidRDefault="005D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9926"/>
      <w:docPartObj>
        <w:docPartGallery w:val="Page Numbers (Bottom of Page)"/>
        <w:docPartUnique/>
      </w:docPartObj>
    </w:sdtPr>
    <w:sdtEndPr/>
    <w:sdtContent>
      <w:p w14:paraId="5F4812F9" w14:textId="6F50B658" w:rsidR="00335325" w:rsidRDefault="00A218E6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0CBA10" w14:textId="77777777" w:rsidR="00335325" w:rsidRDefault="0033532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1F764" w14:textId="77777777" w:rsidR="005D2575" w:rsidRDefault="005D2575">
      <w:r>
        <w:separator/>
      </w:r>
    </w:p>
  </w:footnote>
  <w:footnote w:type="continuationSeparator" w:id="0">
    <w:p w14:paraId="3C2274F3" w14:textId="77777777" w:rsidR="005D2575" w:rsidRDefault="005D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2D7"/>
    <w:multiLevelType w:val="hybridMultilevel"/>
    <w:tmpl w:val="735E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F87"/>
    <w:multiLevelType w:val="hybridMultilevel"/>
    <w:tmpl w:val="CD943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110E"/>
    <w:multiLevelType w:val="hybridMultilevel"/>
    <w:tmpl w:val="164A5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1EFD"/>
    <w:multiLevelType w:val="hybridMultilevel"/>
    <w:tmpl w:val="8D46244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835EB"/>
    <w:multiLevelType w:val="hybridMultilevel"/>
    <w:tmpl w:val="8F369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372"/>
    <w:multiLevelType w:val="hybridMultilevel"/>
    <w:tmpl w:val="C59801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72CDF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7330C"/>
    <w:multiLevelType w:val="hybridMultilevel"/>
    <w:tmpl w:val="97760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C640C"/>
    <w:multiLevelType w:val="hybridMultilevel"/>
    <w:tmpl w:val="E190D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533DD"/>
    <w:multiLevelType w:val="hybridMultilevel"/>
    <w:tmpl w:val="5D7CC9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2CDF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AD39D1"/>
    <w:multiLevelType w:val="hybridMultilevel"/>
    <w:tmpl w:val="761438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657C41"/>
    <w:multiLevelType w:val="hybridMultilevel"/>
    <w:tmpl w:val="39D4C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C72AB5"/>
    <w:multiLevelType w:val="hybridMultilevel"/>
    <w:tmpl w:val="53C63312"/>
    <w:lvl w:ilvl="0" w:tplc="7F6233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041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DE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A19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6C9A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DA5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A52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624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D4C4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79FC"/>
    <w:multiLevelType w:val="hybridMultilevel"/>
    <w:tmpl w:val="61FA1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2CDF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B46887"/>
    <w:multiLevelType w:val="hybridMultilevel"/>
    <w:tmpl w:val="8DFA5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66190"/>
    <w:multiLevelType w:val="hybridMultilevel"/>
    <w:tmpl w:val="2E1AE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C6C9B"/>
    <w:multiLevelType w:val="hybridMultilevel"/>
    <w:tmpl w:val="45986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B3DB6"/>
    <w:multiLevelType w:val="hybridMultilevel"/>
    <w:tmpl w:val="B296DB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9246F8"/>
    <w:multiLevelType w:val="hybridMultilevel"/>
    <w:tmpl w:val="AF7011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F24631"/>
    <w:multiLevelType w:val="hybridMultilevel"/>
    <w:tmpl w:val="213C3C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-196"/>
        </w:tabs>
        <w:ind w:left="-1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524"/>
        </w:tabs>
        <w:ind w:left="524" w:hanging="360"/>
      </w:pPr>
    </w:lvl>
    <w:lvl w:ilvl="3" w:tplc="0409000F">
      <w:start w:val="1"/>
      <w:numFmt w:val="decimal"/>
      <w:lvlText w:val="%4."/>
      <w:lvlJc w:val="left"/>
      <w:pPr>
        <w:tabs>
          <w:tab w:val="num" w:pos="1244"/>
        </w:tabs>
        <w:ind w:left="1244" w:hanging="360"/>
      </w:pPr>
    </w:lvl>
    <w:lvl w:ilvl="4" w:tplc="04090019">
      <w:start w:val="1"/>
      <w:numFmt w:val="decimal"/>
      <w:lvlText w:val="%5."/>
      <w:lvlJc w:val="left"/>
      <w:pPr>
        <w:tabs>
          <w:tab w:val="num" w:pos="1964"/>
        </w:tabs>
        <w:ind w:left="1964" w:hanging="360"/>
      </w:pPr>
    </w:lvl>
    <w:lvl w:ilvl="5" w:tplc="0409001B">
      <w:start w:val="1"/>
      <w:numFmt w:val="decimal"/>
      <w:lvlText w:val="%6."/>
      <w:lvlJc w:val="left"/>
      <w:pPr>
        <w:tabs>
          <w:tab w:val="num" w:pos="2684"/>
        </w:tabs>
        <w:ind w:left="2684" w:hanging="360"/>
      </w:pPr>
    </w:lvl>
    <w:lvl w:ilvl="6" w:tplc="0409000F">
      <w:start w:val="1"/>
      <w:numFmt w:val="decimal"/>
      <w:lvlText w:val="%7."/>
      <w:lvlJc w:val="left"/>
      <w:pPr>
        <w:tabs>
          <w:tab w:val="num" w:pos="3404"/>
        </w:tabs>
        <w:ind w:left="3404" w:hanging="360"/>
      </w:pPr>
    </w:lvl>
    <w:lvl w:ilvl="7" w:tplc="04090019">
      <w:start w:val="1"/>
      <w:numFmt w:val="decimal"/>
      <w:lvlText w:val="%8."/>
      <w:lvlJc w:val="left"/>
      <w:pPr>
        <w:tabs>
          <w:tab w:val="num" w:pos="4124"/>
        </w:tabs>
        <w:ind w:left="4124" w:hanging="360"/>
      </w:pPr>
    </w:lvl>
    <w:lvl w:ilvl="8" w:tplc="0409001B">
      <w:start w:val="1"/>
      <w:numFmt w:val="decimal"/>
      <w:lvlText w:val="%9."/>
      <w:lvlJc w:val="left"/>
      <w:pPr>
        <w:tabs>
          <w:tab w:val="num" w:pos="4844"/>
        </w:tabs>
        <w:ind w:left="4844" w:hanging="360"/>
      </w:pPr>
    </w:lvl>
  </w:abstractNum>
  <w:abstractNum w:abstractNumId="20" w15:restartNumberingAfterBreak="0">
    <w:nsid w:val="507A1573"/>
    <w:multiLevelType w:val="hybridMultilevel"/>
    <w:tmpl w:val="CAB07FCC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2CDF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B372B"/>
    <w:multiLevelType w:val="hybridMultilevel"/>
    <w:tmpl w:val="4700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A7F38"/>
    <w:multiLevelType w:val="hybridMultilevel"/>
    <w:tmpl w:val="57E21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95B20"/>
    <w:multiLevelType w:val="hybridMultilevel"/>
    <w:tmpl w:val="17DA6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D4C1A"/>
    <w:multiLevelType w:val="hybridMultilevel"/>
    <w:tmpl w:val="8E582E1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72CDF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92783"/>
    <w:multiLevelType w:val="hybridMultilevel"/>
    <w:tmpl w:val="F23C9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7704C"/>
    <w:multiLevelType w:val="hybridMultilevel"/>
    <w:tmpl w:val="535C7504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-916"/>
        </w:tabs>
        <w:ind w:left="-916" w:hanging="360"/>
      </w:pPr>
    </w:lvl>
    <w:lvl w:ilvl="2" w:tplc="0409001B">
      <w:start w:val="1"/>
      <w:numFmt w:val="decimal"/>
      <w:lvlText w:val="%3."/>
      <w:lvlJc w:val="left"/>
      <w:pPr>
        <w:tabs>
          <w:tab w:val="num" w:pos="-196"/>
        </w:tabs>
        <w:ind w:left="-1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524"/>
        </w:tabs>
        <w:ind w:left="524" w:hanging="360"/>
      </w:pPr>
    </w:lvl>
    <w:lvl w:ilvl="4" w:tplc="04090019">
      <w:start w:val="1"/>
      <w:numFmt w:val="decimal"/>
      <w:lvlText w:val="%5."/>
      <w:lvlJc w:val="left"/>
      <w:pPr>
        <w:tabs>
          <w:tab w:val="num" w:pos="1244"/>
        </w:tabs>
        <w:ind w:left="1244" w:hanging="360"/>
      </w:pPr>
    </w:lvl>
    <w:lvl w:ilvl="5" w:tplc="0409001B">
      <w:start w:val="1"/>
      <w:numFmt w:val="decimal"/>
      <w:lvlText w:val="%6."/>
      <w:lvlJc w:val="left"/>
      <w:pPr>
        <w:tabs>
          <w:tab w:val="num" w:pos="1964"/>
        </w:tabs>
        <w:ind w:left="1964" w:hanging="360"/>
      </w:pPr>
    </w:lvl>
    <w:lvl w:ilvl="6" w:tplc="0409000F">
      <w:start w:val="1"/>
      <w:numFmt w:val="decimal"/>
      <w:lvlText w:val="%7."/>
      <w:lvlJc w:val="left"/>
      <w:pPr>
        <w:tabs>
          <w:tab w:val="num" w:pos="2684"/>
        </w:tabs>
        <w:ind w:left="2684" w:hanging="360"/>
      </w:pPr>
    </w:lvl>
    <w:lvl w:ilvl="7" w:tplc="04090019">
      <w:start w:val="1"/>
      <w:numFmt w:val="decimal"/>
      <w:lvlText w:val="%8."/>
      <w:lvlJc w:val="left"/>
      <w:pPr>
        <w:tabs>
          <w:tab w:val="num" w:pos="3404"/>
        </w:tabs>
        <w:ind w:left="3404" w:hanging="360"/>
      </w:pPr>
    </w:lvl>
    <w:lvl w:ilvl="8" w:tplc="0409001B">
      <w:start w:val="1"/>
      <w:numFmt w:val="decimal"/>
      <w:lvlText w:val="%9."/>
      <w:lvlJc w:val="left"/>
      <w:pPr>
        <w:tabs>
          <w:tab w:val="num" w:pos="4124"/>
        </w:tabs>
        <w:ind w:left="4124" w:hanging="360"/>
      </w:pPr>
    </w:lvl>
  </w:abstractNum>
  <w:abstractNum w:abstractNumId="28" w15:restartNumberingAfterBreak="0">
    <w:nsid w:val="681B223F"/>
    <w:multiLevelType w:val="hybridMultilevel"/>
    <w:tmpl w:val="EC1CA9E4"/>
    <w:lvl w:ilvl="0" w:tplc="F72CD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F72CDF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710C32"/>
    <w:multiLevelType w:val="hybridMultilevel"/>
    <w:tmpl w:val="0BA296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64"/>
        </w:tabs>
        <w:ind w:left="164" w:hanging="360"/>
      </w:pPr>
    </w:lvl>
    <w:lvl w:ilvl="2" w:tplc="0409001B">
      <w:start w:val="1"/>
      <w:numFmt w:val="decimal"/>
      <w:lvlText w:val="%3."/>
      <w:lvlJc w:val="left"/>
      <w:pPr>
        <w:tabs>
          <w:tab w:val="num" w:pos="884"/>
        </w:tabs>
        <w:ind w:left="884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090019">
      <w:start w:val="1"/>
      <w:numFmt w:val="decimal"/>
      <w:lvlText w:val="%5."/>
      <w:lvlJc w:val="left"/>
      <w:pPr>
        <w:tabs>
          <w:tab w:val="num" w:pos="2324"/>
        </w:tabs>
        <w:ind w:left="2324" w:hanging="360"/>
      </w:pPr>
    </w:lvl>
    <w:lvl w:ilvl="5" w:tplc="0409001B">
      <w:start w:val="1"/>
      <w:numFmt w:val="decimal"/>
      <w:lvlText w:val="%6."/>
      <w:lvlJc w:val="left"/>
      <w:pPr>
        <w:tabs>
          <w:tab w:val="num" w:pos="3044"/>
        </w:tabs>
        <w:ind w:left="3044" w:hanging="360"/>
      </w:pPr>
    </w:lvl>
    <w:lvl w:ilvl="6" w:tplc="040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090019">
      <w:start w:val="1"/>
      <w:numFmt w:val="decimal"/>
      <w:lvlText w:val="%8."/>
      <w:lvlJc w:val="left"/>
      <w:pPr>
        <w:tabs>
          <w:tab w:val="num" w:pos="4484"/>
        </w:tabs>
        <w:ind w:left="4484" w:hanging="360"/>
      </w:pPr>
    </w:lvl>
    <w:lvl w:ilvl="8" w:tplc="0409001B">
      <w:start w:val="1"/>
      <w:numFmt w:val="decimal"/>
      <w:lvlText w:val="%9."/>
      <w:lvlJc w:val="left"/>
      <w:pPr>
        <w:tabs>
          <w:tab w:val="num" w:pos="5204"/>
        </w:tabs>
        <w:ind w:left="5204" w:hanging="360"/>
      </w:pPr>
    </w:lvl>
  </w:abstractNum>
  <w:abstractNum w:abstractNumId="30" w15:restartNumberingAfterBreak="0">
    <w:nsid w:val="6D036A5B"/>
    <w:multiLevelType w:val="hybridMultilevel"/>
    <w:tmpl w:val="0BF4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B5909"/>
    <w:multiLevelType w:val="hybridMultilevel"/>
    <w:tmpl w:val="E4682E5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C03ABC"/>
    <w:multiLevelType w:val="hybridMultilevel"/>
    <w:tmpl w:val="E9B0A1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3"/>
  </w:num>
  <w:num w:numId="16">
    <w:abstractNumId w:val="31"/>
  </w:num>
  <w:num w:numId="17">
    <w:abstractNumId w:val="32"/>
  </w:num>
  <w:num w:numId="18">
    <w:abstractNumId w:val="23"/>
  </w:num>
  <w:num w:numId="19">
    <w:abstractNumId w:val="17"/>
  </w:num>
  <w:num w:numId="20">
    <w:abstractNumId w:val="3"/>
  </w:num>
  <w:num w:numId="21">
    <w:abstractNumId w:val="11"/>
  </w:num>
  <w:num w:numId="22">
    <w:abstractNumId w:val="18"/>
  </w:num>
  <w:num w:numId="23">
    <w:abstractNumId w:val="20"/>
  </w:num>
  <w:num w:numId="24">
    <w:abstractNumId w:val="6"/>
  </w:num>
  <w:num w:numId="25">
    <w:abstractNumId w:val="25"/>
  </w:num>
  <w:num w:numId="26">
    <w:abstractNumId w:val="5"/>
  </w:num>
  <w:num w:numId="27">
    <w:abstractNumId w:val="7"/>
  </w:num>
  <w:num w:numId="28">
    <w:abstractNumId w:val="24"/>
  </w:num>
  <w:num w:numId="29">
    <w:abstractNumId w:val="16"/>
  </w:num>
  <w:num w:numId="30">
    <w:abstractNumId w:val="1"/>
  </w:num>
  <w:num w:numId="31">
    <w:abstractNumId w:val="14"/>
  </w:num>
  <w:num w:numId="32">
    <w:abstractNumId w:val="2"/>
  </w:num>
  <w:num w:numId="33">
    <w:abstractNumId w:val="15"/>
  </w:num>
  <w:num w:numId="34">
    <w:abstractNumId w:val="9"/>
  </w:num>
  <w:num w:numId="35">
    <w:abstractNumId w:val="26"/>
  </w:num>
  <w:num w:numId="36">
    <w:abstractNumId w:val="28"/>
  </w:num>
  <w:num w:numId="37">
    <w:abstractNumId w:val="27"/>
  </w:num>
  <w:num w:numId="38">
    <w:abstractNumId w:val="19"/>
  </w:num>
  <w:num w:numId="39">
    <w:abstractNumId w:val="29"/>
  </w:num>
  <w:num w:numId="40">
    <w:abstractNumId w:val="8"/>
  </w:num>
  <w:num w:numId="41">
    <w:abstractNumId w:val="12"/>
  </w:num>
  <w:num w:numId="42">
    <w:abstractNumId w:val="4"/>
  </w:num>
  <w:num w:numId="43">
    <w:abstractNumId w:val="0"/>
  </w:num>
  <w:num w:numId="44">
    <w:abstractNumId w:val="22"/>
  </w:num>
  <w:num w:numId="45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A"/>
    <w:rsid w:val="00000AC8"/>
    <w:rsid w:val="00002BC3"/>
    <w:rsid w:val="00005236"/>
    <w:rsid w:val="0000768A"/>
    <w:rsid w:val="0001230C"/>
    <w:rsid w:val="00012542"/>
    <w:rsid w:val="000208FB"/>
    <w:rsid w:val="00024E2C"/>
    <w:rsid w:val="00043BC0"/>
    <w:rsid w:val="0007096A"/>
    <w:rsid w:val="00071061"/>
    <w:rsid w:val="0008796B"/>
    <w:rsid w:val="00092354"/>
    <w:rsid w:val="00092849"/>
    <w:rsid w:val="00094522"/>
    <w:rsid w:val="000D641F"/>
    <w:rsid w:val="000F5727"/>
    <w:rsid w:val="000F74FD"/>
    <w:rsid w:val="00105B8B"/>
    <w:rsid w:val="00106AC1"/>
    <w:rsid w:val="00112E53"/>
    <w:rsid w:val="00115A4C"/>
    <w:rsid w:val="00130B0E"/>
    <w:rsid w:val="0013182F"/>
    <w:rsid w:val="00135758"/>
    <w:rsid w:val="0013725B"/>
    <w:rsid w:val="00142420"/>
    <w:rsid w:val="00144392"/>
    <w:rsid w:val="001551C5"/>
    <w:rsid w:val="001676E8"/>
    <w:rsid w:val="001757AA"/>
    <w:rsid w:val="00190FC4"/>
    <w:rsid w:val="0019149F"/>
    <w:rsid w:val="001A0F2E"/>
    <w:rsid w:val="001B1358"/>
    <w:rsid w:val="001B4150"/>
    <w:rsid w:val="001B4A36"/>
    <w:rsid w:val="001D16F3"/>
    <w:rsid w:val="001D5CB2"/>
    <w:rsid w:val="001E1B2F"/>
    <w:rsid w:val="001E25F2"/>
    <w:rsid w:val="00201D3A"/>
    <w:rsid w:val="00203680"/>
    <w:rsid w:val="00215E51"/>
    <w:rsid w:val="002176C7"/>
    <w:rsid w:val="00230915"/>
    <w:rsid w:val="00233445"/>
    <w:rsid w:val="002421DA"/>
    <w:rsid w:val="00251605"/>
    <w:rsid w:val="00252E16"/>
    <w:rsid w:val="00254B44"/>
    <w:rsid w:val="002628A7"/>
    <w:rsid w:val="00281A88"/>
    <w:rsid w:val="00287D45"/>
    <w:rsid w:val="0029020C"/>
    <w:rsid w:val="002A1E25"/>
    <w:rsid w:val="002A2396"/>
    <w:rsid w:val="002A4DC8"/>
    <w:rsid w:val="002B7927"/>
    <w:rsid w:val="002E1EE6"/>
    <w:rsid w:val="002E46A7"/>
    <w:rsid w:val="00304A90"/>
    <w:rsid w:val="00312561"/>
    <w:rsid w:val="0031521B"/>
    <w:rsid w:val="00331034"/>
    <w:rsid w:val="00332533"/>
    <w:rsid w:val="003344D0"/>
    <w:rsid w:val="00335325"/>
    <w:rsid w:val="003417CC"/>
    <w:rsid w:val="003421AB"/>
    <w:rsid w:val="00354DAF"/>
    <w:rsid w:val="00364587"/>
    <w:rsid w:val="00371B84"/>
    <w:rsid w:val="003774FB"/>
    <w:rsid w:val="0037791C"/>
    <w:rsid w:val="003836E4"/>
    <w:rsid w:val="003B3521"/>
    <w:rsid w:val="003B690D"/>
    <w:rsid w:val="003C2B5C"/>
    <w:rsid w:val="003C5A2F"/>
    <w:rsid w:val="003E319E"/>
    <w:rsid w:val="003E373D"/>
    <w:rsid w:val="003E7498"/>
    <w:rsid w:val="003F18C1"/>
    <w:rsid w:val="003F195C"/>
    <w:rsid w:val="003F37BA"/>
    <w:rsid w:val="004154A1"/>
    <w:rsid w:val="00415A12"/>
    <w:rsid w:val="00430360"/>
    <w:rsid w:val="00433806"/>
    <w:rsid w:val="00440512"/>
    <w:rsid w:val="00440E3F"/>
    <w:rsid w:val="004420BB"/>
    <w:rsid w:val="0045266F"/>
    <w:rsid w:val="004577BC"/>
    <w:rsid w:val="004640B1"/>
    <w:rsid w:val="004842E4"/>
    <w:rsid w:val="00496C96"/>
    <w:rsid w:val="004A097D"/>
    <w:rsid w:val="004C10A0"/>
    <w:rsid w:val="004C39DB"/>
    <w:rsid w:val="004C53B7"/>
    <w:rsid w:val="004D26D3"/>
    <w:rsid w:val="004D304F"/>
    <w:rsid w:val="004E290C"/>
    <w:rsid w:val="004F1F42"/>
    <w:rsid w:val="005038C9"/>
    <w:rsid w:val="005108DB"/>
    <w:rsid w:val="00515E26"/>
    <w:rsid w:val="0052228A"/>
    <w:rsid w:val="005407F7"/>
    <w:rsid w:val="005739FE"/>
    <w:rsid w:val="00576489"/>
    <w:rsid w:val="005814FE"/>
    <w:rsid w:val="00583ACA"/>
    <w:rsid w:val="0059311F"/>
    <w:rsid w:val="005A406F"/>
    <w:rsid w:val="005A76F7"/>
    <w:rsid w:val="005D2575"/>
    <w:rsid w:val="005D6A43"/>
    <w:rsid w:val="005E72C0"/>
    <w:rsid w:val="005F495E"/>
    <w:rsid w:val="006134D8"/>
    <w:rsid w:val="006242E4"/>
    <w:rsid w:val="00635805"/>
    <w:rsid w:val="00661490"/>
    <w:rsid w:val="00663EA9"/>
    <w:rsid w:val="006827EB"/>
    <w:rsid w:val="006921D6"/>
    <w:rsid w:val="0069259C"/>
    <w:rsid w:val="006A20DF"/>
    <w:rsid w:val="006C725D"/>
    <w:rsid w:val="006D704F"/>
    <w:rsid w:val="006E1E2F"/>
    <w:rsid w:val="006F7196"/>
    <w:rsid w:val="006F7543"/>
    <w:rsid w:val="007030EB"/>
    <w:rsid w:val="00726652"/>
    <w:rsid w:val="00754263"/>
    <w:rsid w:val="00757965"/>
    <w:rsid w:val="00757C07"/>
    <w:rsid w:val="007743BC"/>
    <w:rsid w:val="0077525A"/>
    <w:rsid w:val="00784C92"/>
    <w:rsid w:val="00796302"/>
    <w:rsid w:val="007A62AC"/>
    <w:rsid w:val="007C39EC"/>
    <w:rsid w:val="007C653D"/>
    <w:rsid w:val="007D23D6"/>
    <w:rsid w:val="007D47D4"/>
    <w:rsid w:val="007D5A01"/>
    <w:rsid w:val="007F06AD"/>
    <w:rsid w:val="00801B08"/>
    <w:rsid w:val="00802201"/>
    <w:rsid w:val="00807E97"/>
    <w:rsid w:val="00821A03"/>
    <w:rsid w:val="00821CE1"/>
    <w:rsid w:val="008271DB"/>
    <w:rsid w:val="00836131"/>
    <w:rsid w:val="00837E57"/>
    <w:rsid w:val="008740B4"/>
    <w:rsid w:val="008A34EC"/>
    <w:rsid w:val="008A34F2"/>
    <w:rsid w:val="008B7083"/>
    <w:rsid w:val="008C0F11"/>
    <w:rsid w:val="008C20A1"/>
    <w:rsid w:val="008D1D91"/>
    <w:rsid w:val="008D5F6E"/>
    <w:rsid w:val="008F1349"/>
    <w:rsid w:val="008F2105"/>
    <w:rsid w:val="0090368F"/>
    <w:rsid w:val="00911957"/>
    <w:rsid w:val="00913B29"/>
    <w:rsid w:val="00914B25"/>
    <w:rsid w:val="009258F2"/>
    <w:rsid w:val="00931C62"/>
    <w:rsid w:val="00937638"/>
    <w:rsid w:val="00941A66"/>
    <w:rsid w:val="009833C4"/>
    <w:rsid w:val="00996D29"/>
    <w:rsid w:val="009A270F"/>
    <w:rsid w:val="009B06D1"/>
    <w:rsid w:val="009B6CED"/>
    <w:rsid w:val="009C0FBC"/>
    <w:rsid w:val="009C783C"/>
    <w:rsid w:val="009D232D"/>
    <w:rsid w:val="009E0FF8"/>
    <w:rsid w:val="009E24E6"/>
    <w:rsid w:val="009F20EC"/>
    <w:rsid w:val="009F594A"/>
    <w:rsid w:val="00A02996"/>
    <w:rsid w:val="00A111E5"/>
    <w:rsid w:val="00A16000"/>
    <w:rsid w:val="00A16A5D"/>
    <w:rsid w:val="00A218E6"/>
    <w:rsid w:val="00A23A0D"/>
    <w:rsid w:val="00A23FB4"/>
    <w:rsid w:val="00A27724"/>
    <w:rsid w:val="00A314D4"/>
    <w:rsid w:val="00A41334"/>
    <w:rsid w:val="00A45745"/>
    <w:rsid w:val="00A5087E"/>
    <w:rsid w:val="00A51AE8"/>
    <w:rsid w:val="00A5763A"/>
    <w:rsid w:val="00A61336"/>
    <w:rsid w:val="00A82643"/>
    <w:rsid w:val="00AB19EE"/>
    <w:rsid w:val="00AB5BF5"/>
    <w:rsid w:val="00AB7493"/>
    <w:rsid w:val="00AC1FE2"/>
    <w:rsid w:val="00AD2A5A"/>
    <w:rsid w:val="00AD34AF"/>
    <w:rsid w:val="00AE2625"/>
    <w:rsid w:val="00AE262E"/>
    <w:rsid w:val="00AF66ED"/>
    <w:rsid w:val="00B0538D"/>
    <w:rsid w:val="00B1486A"/>
    <w:rsid w:val="00B21C0D"/>
    <w:rsid w:val="00B23791"/>
    <w:rsid w:val="00B24284"/>
    <w:rsid w:val="00B36A16"/>
    <w:rsid w:val="00B41A9D"/>
    <w:rsid w:val="00B453AF"/>
    <w:rsid w:val="00B4774B"/>
    <w:rsid w:val="00B50E32"/>
    <w:rsid w:val="00B52727"/>
    <w:rsid w:val="00B60757"/>
    <w:rsid w:val="00B61BDB"/>
    <w:rsid w:val="00B63ADF"/>
    <w:rsid w:val="00B677F2"/>
    <w:rsid w:val="00B67805"/>
    <w:rsid w:val="00B7602A"/>
    <w:rsid w:val="00B77ABA"/>
    <w:rsid w:val="00B83B37"/>
    <w:rsid w:val="00B90C1D"/>
    <w:rsid w:val="00B93EC5"/>
    <w:rsid w:val="00BA5D4D"/>
    <w:rsid w:val="00BB3119"/>
    <w:rsid w:val="00BC4FE3"/>
    <w:rsid w:val="00BD594D"/>
    <w:rsid w:val="00BD655B"/>
    <w:rsid w:val="00BD7ABB"/>
    <w:rsid w:val="00BE331D"/>
    <w:rsid w:val="00BE43F9"/>
    <w:rsid w:val="00BF15CC"/>
    <w:rsid w:val="00BF4476"/>
    <w:rsid w:val="00C031DC"/>
    <w:rsid w:val="00C04067"/>
    <w:rsid w:val="00C047C8"/>
    <w:rsid w:val="00C050CB"/>
    <w:rsid w:val="00C07B9B"/>
    <w:rsid w:val="00C1322C"/>
    <w:rsid w:val="00C17330"/>
    <w:rsid w:val="00C31ED3"/>
    <w:rsid w:val="00C3512F"/>
    <w:rsid w:val="00C42CA6"/>
    <w:rsid w:val="00C55B5B"/>
    <w:rsid w:val="00C74C12"/>
    <w:rsid w:val="00C918FF"/>
    <w:rsid w:val="00C92E76"/>
    <w:rsid w:val="00CA6C17"/>
    <w:rsid w:val="00CD2ECF"/>
    <w:rsid w:val="00CE1FF8"/>
    <w:rsid w:val="00CE24C8"/>
    <w:rsid w:val="00CF7951"/>
    <w:rsid w:val="00D0413E"/>
    <w:rsid w:val="00D0636A"/>
    <w:rsid w:val="00D2268F"/>
    <w:rsid w:val="00D31022"/>
    <w:rsid w:val="00D35F76"/>
    <w:rsid w:val="00D426D9"/>
    <w:rsid w:val="00D45D38"/>
    <w:rsid w:val="00D463EC"/>
    <w:rsid w:val="00D52139"/>
    <w:rsid w:val="00D83B2B"/>
    <w:rsid w:val="00DA1169"/>
    <w:rsid w:val="00DA6A1E"/>
    <w:rsid w:val="00DD0BC7"/>
    <w:rsid w:val="00DE4148"/>
    <w:rsid w:val="00DF0889"/>
    <w:rsid w:val="00E03DF5"/>
    <w:rsid w:val="00E06900"/>
    <w:rsid w:val="00E07942"/>
    <w:rsid w:val="00E36E02"/>
    <w:rsid w:val="00E40029"/>
    <w:rsid w:val="00E611B2"/>
    <w:rsid w:val="00E63408"/>
    <w:rsid w:val="00E740F1"/>
    <w:rsid w:val="00E75452"/>
    <w:rsid w:val="00E82B12"/>
    <w:rsid w:val="00EA324B"/>
    <w:rsid w:val="00EC196B"/>
    <w:rsid w:val="00EC1F36"/>
    <w:rsid w:val="00ED076D"/>
    <w:rsid w:val="00EE2DCA"/>
    <w:rsid w:val="00EE6B07"/>
    <w:rsid w:val="00F07999"/>
    <w:rsid w:val="00F07C22"/>
    <w:rsid w:val="00F14EC4"/>
    <w:rsid w:val="00F22071"/>
    <w:rsid w:val="00F245FF"/>
    <w:rsid w:val="00F2765B"/>
    <w:rsid w:val="00F31641"/>
    <w:rsid w:val="00F3164F"/>
    <w:rsid w:val="00F45671"/>
    <w:rsid w:val="00F55EE2"/>
    <w:rsid w:val="00F60BC2"/>
    <w:rsid w:val="00F636D3"/>
    <w:rsid w:val="00F77BDC"/>
    <w:rsid w:val="00F87314"/>
    <w:rsid w:val="00FA317F"/>
    <w:rsid w:val="00FB36B8"/>
    <w:rsid w:val="00FB48FF"/>
    <w:rsid w:val="00FC3DD1"/>
    <w:rsid w:val="00FD3727"/>
    <w:rsid w:val="00FD43DC"/>
    <w:rsid w:val="00FE0A80"/>
    <w:rsid w:val="00FE1E11"/>
    <w:rsid w:val="00F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C6C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B29"/>
    <w:rPr>
      <w:rFonts w:ascii="Verdana" w:hAnsi="Verdan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3B29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3">
    <w:name w:val="heading 3"/>
    <w:basedOn w:val="a"/>
    <w:next w:val="a"/>
    <w:link w:val="30"/>
    <w:unhideWhenUsed/>
    <w:qFormat/>
    <w:rsid w:val="002628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807E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7F06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13B29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a4">
    <w:name w:val="Table Grid"/>
    <w:basedOn w:val="a1"/>
    <w:rsid w:val="00913B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rsid w:val="00913B29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31">
    <w:name w:val="Body Text 3"/>
    <w:basedOn w:val="a"/>
    <w:rsid w:val="00913B29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postal-code">
    <w:name w:val="postal-code"/>
    <w:basedOn w:val="a0"/>
    <w:rsid w:val="00913B29"/>
  </w:style>
  <w:style w:type="character" w:styleId="a5">
    <w:name w:val="Strong"/>
    <w:basedOn w:val="a0"/>
    <w:uiPriority w:val="22"/>
    <w:qFormat/>
    <w:rsid w:val="00913B29"/>
    <w:rPr>
      <w:b/>
      <w:bCs/>
    </w:rPr>
  </w:style>
  <w:style w:type="character" w:styleId="a6">
    <w:name w:val="Hyperlink"/>
    <w:basedOn w:val="a0"/>
    <w:rsid w:val="00913B29"/>
    <w:rPr>
      <w:color w:val="0000FF"/>
      <w:u w:val="single"/>
    </w:rPr>
  </w:style>
  <w:style w:type="character" w:customStyle="1" w:styleId="Symbolspacer">
    <w:name w:val="Symbol spacer"/>
    <w:basedOn w:val="a0"/>
    <w:rsid w:val="00913B29"/>
    <w:rPr>
      <w:sz w:val="10"/>
      <w:szCs w:val="10"/>
    </w:rPr>
  </w:style>
  <w:style w:type="paragraph" w:styleId="a7">
    <w:name w:val="Balloon Text"/>
    <w:basedOn w:val="a"/>
    <w:link w:val="a8"/>
    <w:rsid w:val="00913B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13B29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913B29"/>
    <w:pPr>
      <w:ind w:left="720"/>
    </w:pPr>
  </w:style>
  <w:style w:type="character" w:styleId="aa">
    <w:name w:val="FollowedHyperlink"/>
    <w:basedOn w:val="a0"/>
    <w:rsid w:val="00913B29"/>
    <w:rPr>
      <w:color w:val="800080"/>
      <w:u w:val="single"/>
    </w:rPr>
  </w:style>
  <w:style w:type="paragraph" w:styleId="ab">
    <w:name w:val="header"/>
    <w:basedOn w:val="a"/>
    <w:link w:val="ac"/>
    <w:rsid w:val="00913B29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rsid w:val="00913B29"/>
    <w:rPr>
      <w:sz w:val="24"/>
      <w:szCs w:val="24"/>
    </w:rPr>
  </w:style>
  <w:style w:type="paragraph" w:styleId="ad">
    <w:name w:val="footer"/>
    <w:basedOn w:val="a"/>
    <w:link w:val="ae"/>
    <w:uiPriority w:val="99"/>
    <w:rsid w:val="00913B29"/>
    <w:pPr>
      <w:tabs>
        <w:tab w:val="center" w:pos="4680"/>
        <w:tab w:val="right" w:pos="9360"/>
      </w:tabs>
    </w:pPr>
    <w:rPr>
      <w:sz w:val="20"/>
    </w:rPr>
  </w:style>
  <w:style w:type="character" w:customStyle="1" w:styleId="ae">
    <w:name w:val="Нижний колонтитул Знак"/>
    <w:basedOn w:val="a0"/>
    <w:link w:val="ad"/>
    <w:uiPriority w:val="99"/>
    <w:rsid w:val="00913B29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a"/>
    <w:rsid w:val="00913B29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Bullets">
    <w:name w:val="Bullets"/>
    <w:basedOn w:val="a"/>
    <w:rsid w:val="00913B29"/>
    <w:pPr>
      <w:keepNext/>
      <w:numPr>
        <w:numId w:val="1"/>
      </w:numPr>
      <w:spacing w:before="80"/>
    </w:pPr>
    <w:rPr>
      <w:rFonts w:ascii="Book Antiqua" w:eastAsia="MS Mincho" w:hAnsi="Book Antiqua" w:cs="Courier New"/>
      <w:bCs/>
      <w:sz w:val="18"/>
      <w:szCs w:val="18"/>
    </w:rPr>
  </w:style>
  <w:style w:type="paragraph" w:customStyle="1" w:styleId="Skills">
    <w:name w:val="Skills"/>
    <w:basedOn w:val="a"/>
    <w:link w:val="SkillsChar"/>
    <w:rsid w:val="00913B29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a"/>
    <w:rsid w:val="00913B29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paragraph" w:customStyle="1" w:styleId="ResumeTitle">
    <w:name w:val="Resume Title"/>
    <w:basedOn w:val="1"/>
    <w:rsid w:val="00913B29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a"/>
    <w:link w:val="CompanyNameChar"/>
    <w:rsid w:val="00913B29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a0"/>
    <w:link w:val="CompanyName"/>
    <w:rsid w:val="00913B29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a0"/>
    <w:link w:val="Skills"/>
    <w:rsid w:val="00913B29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a"/>
    <w:rsid w:val="00913B29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af">
    <w:name w:val="page number"/>
    <w:basedOn w:val="a0"/>
    <w:rsid w:val="00913B29"/>
  </w:style>
  <w:style w:type="paragraph" w:customStyle="1" w:styleId="Awards">
    <w:name w:val="Awards"/>
    <w:basedOn w:val="a"/>
    <w:rsid w:val="00913B29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a"/>
    <w:link w:val="AwardinfoChar"/>
    <w:rsid w:val="00913B29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913B29"/>
    <w:rPr>
      <w:b w:val="0"/>
      <w:bCs/>
      <w:i/>
      <w:iCs/>
    </w:rPr>
  </w:style>
  <w:style w:type="character" w:customStyle="1" w:styleId="AwardinfoChar">
    <w:name w:val="Award info Char"/>
    <w:basedOn w:val="a0"/>
    <w:link w:val="Awardinfo"/>
    <w:rsid w:val="00913B29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sid w:val="00913B29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sid w:val="00913B29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913B29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a"/>
    <w:link w:val="CompanyInfoChar"/>
    <w:rsid w:val="00913B29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a0"/>
    <w:link w:val="CompanyInfo"/>
    <w:rsid w:val="00913B29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a"/>
    <w:rsid w:val="00913B29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a"/>
    <w:link w:val="LocationChar"/>
    <w:rsid w:val="00913B29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a0"/>
    <w:link w:val="Location"/>
    <w:rsid w:val="00913B29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a"/>
    <w:link w:val="JobTitleChar"/>
    <w:rsid w:val="00913B29"/>
    <w:pPr>
      <w:spacing w:before="40"/>
      <w:jc w:val="both"/>
    </w:pPr>
    <w:rPr>
      <w:rFonts w:ascii="Book Antiqua" w:hAnsi="Book Antiqua"/>
      <w:b/>
      <w:sz w:val="19"/>
      <w:szCs w:val="19"/>
    </w:rPr>
  </w:style>
  <w:style w:type="character" w:customStyle="1" w:styleId="JobTitleChar">
    <w:name w:val="Job Title Char"/>
    <w:basedOn w:val="a0"/>
    <w:link w:val="JobTitle"/>
    <w:rsid w:val="00913B29"/>
    <w:rPr>
      <w:rFonts w:ascii="Book Antiqua" w:hAnsi="Book Antiqua"/>
      <w:b/>
      <w:sz w:val="19"/>
      <w:szCs w:val="19"/>
    </w:rPr>
  </w:style>
  <w:style w:type="paragraph" w:customStyle="1" w:styleId="Dates">
    <w:name w:val="Dates"/>
    <w:basedOn w:val="a"/>
    <w:link w:val="DatesChar"/>
    <w:rsid w:val="00913B29"/>
    <w:pPr>
      <w:spacing w:before="40"/>
      <w:jc w:val="both"/>
    </w:pPr>
    <w:rPr>
      <w:rFonts w:ascii="Book Antiqua" w:hAnsi="Book Antiqua"/>
      <w:sz w:val="19"/>
      <w:szCs w:val="19"/>
    </w:rPr>
  </w:style>
  <w:style w:type="character" w:customStyle="1" w:styleId="DatesChar">
    <w:name w:val="Dates Char"/>
    <w:basedOn w:val="a0"/>
    <w:link w:val="Dates"/>
    <w:rsid w:val="00913B29"/>
    <w:rPr>
      <w:rFonts w:ascii="Book Antiqua" w:hAnsi="Book Antiqua"/>
      <w:sz w:val="19"/>
      <w:szCs w:val="19"/>
    </w:rPr>
  </w:style>
  <w:style w:type="paragraph" w:customStyle="1" w:styleId="Jobdescription">
    <w:name w:val="Job description"/>
    <w:basedOn w:val="a"/>
    <w:rsid w:val="00913B29"/>
    <w:pPr>
      <w:spacing w:before="60" w:after="120"/>
      <w:jc w:val="both"/>
    </w:pPr>
    <w:rPr>
      <w:rFonts w:ascii="Book Antiqua" w:hAnsi="Book Antiqua" w:cs="Courier New"/>
      <w:sz w:val="19"/>
      <w:szCs w:val="19"/>
    </w:rPr>
  </w:style>
  <w:style w:type="paragraph" w:customStyle="1" w:styleId="KeyResults">
    <w:name w:val="Key Results"/>
    <w:basedOn w:val="a"/>
    <w:rsid w:val="00913B29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Sectionheaders">
    <w:name w:val="Section headers"/>
    <w:basedOn w:val="a0"/>
    <w:rsid w:val="00913B29"/>
    <w:rPr>
      <w:rFonts w:ascii="Book Antiqua" w:hAnsi="Book Antiqua"/>
      <w:b/>
      <w:bCs/>
      <w:sz w:val="20"/>
    </w:rPr>
  </w:style>
  <w:style w:type="character" w:customStyle="1" w:styleId="Resultsandhighlights">
    <w:name w:val="Results and highlights"/>
    <w:basedOn w:val="a0"/>
    <w:rsid w:val="00913B29"/>
    <w:rPr>
      <w:rFonts w:ascii="Book Antiqua" w:hAnsi="Book Antiqua"/>
      <w:bCs/>
      <w:i/>
      <w:iCs/>
      <w:sz w:val="18"/>
    </w:rPr>
  </w:style>
  <w:style w:type="character" w:customStyle="1" w:styleId="BodyText1">
    <w:name w:val="Body Text1"/>
    <w:basedOn w:val="a0"/>
    <w:rsid w:val="00913B29"/>
    <w:rPr>
      <w:rFonts w:ascii="Book Antiqua" w:hAnsi="Book Antiqua"/>
      <w:spacing w:val="-3"/>
      <w:sz w:val="19"/>
    </w:rPr>
  </w:style>
  <w:style w:type="character" w:customStyle="1" w:styleId="Bodytextbold">
    <w:name w:val="Body text bold"/>
    <w:basedOn w:val="a0"/>
    <w:rsid w:val="00913B29"/>
    <w:rPr>
      <w:rFonts w:ascii="Book Antiqua" w:hAnsi="Book Antiqua"/>
      <w:b/>
      <w:bCs/>
      <w:spacing w:val="-3"/>
      <w:sz w:val="19"/>
    </w:rPr>
  </w:style>
  <w:style w:type="character" w:customStyle="1" w:styleId="Keyskillsbullets">
    <w:name w:val="Key skills bullets"/>
    <w:basedOn w:val="LocationChar"/>
    <w:rsid w:val="00913B29"/>
    <w:rPr>
      <w:rFonts w:ascii="Book Antiqua" w:hAnsi="Book Antiqua"/>
      <w:i/>
      <w:sz w:val="18"/>
      <w:szCs w:val="19"/>
      <w:lang w:val="en-US" w:eastAsia="en-US" w:bidi="ar-SA"/>
    </w:rPr>
  </w:style>
  <w:style w:type="character" w:customStyle="1" w:styleId="Employername">
    <w:name w:val="Employer name"/>
    <w:basedOn w:val="CompanyNameChar"/>
    <w:qFormat/>
    <w:rsid w:val="00913B29"/>
    <w:rPr>
      <w:rFonts w:ascii="Book Antiqua" w:hAnsi="Book Antiqua"/>
      <w:caps/>
      <w:sz w:val="19"/>
      <w:szCs w:val="19"/>
      <w:lang w:val="en-US" w:eastAsia="en-US" w:bidi="ar-SA"/>
    </w:rPr>
  </w:style>
  <w:style w:type="character" w:customStyle="1" w:styleId="Descriptor">
    <w:name w:val="Descriptor"/>
    <w:basedOn w:val="LocationChar"/>
    <w:rsid w:val="00913B29"/>
    <w:rPr>
      <w:rFonts w:ascii="Book Antiqua" w:hAnsi="Book Antiqua"/>
      <w:sz w:val="19"/>
      <w:szCs w:val="19"/>
      <w:lang w:val="en-US" w:eastAsia="en-US" w:bidi="ar-SA"/>
    </w:rPr>
  </w:style>
  <w:style w:type="character" w:customStyle="1" w:styleId="AssignmentInfo">
    <w:name w:val="Assignment Info"/>
    <w:basedOn w:val="LocationChar"/>
    <w:rsid w:val="00913B29"/>
    <w:rPr>
      <w:rFonts w:ascii="Book Antiqua" w:hAnsi="Book Antiqua"/>
      <w:i/>
      <w:sz w:val="19"/>
      <w:szCs w:val="19"/>
      <w:u w:val="single"/>
      <w:lang w:val="en-US" w:eastAsia="en-US" w:bidi="ar-SA"/>
    </w:rPr>
  </w:style>
  <w:style w:type="character" w:customStyle="1" w:styleId="Italics">
    <w:name w:val="Italics"/>
    <w:basedOn w:val="LocationChar"/>
    <w:rsid w:val="00913B29"/>
    <w:rPr>
      <w:rFonts w:ascii="Book Antiqua" w:hAnsi="Book Antiqua"/>
      <w:i/>
      <w:sz w:val="19"/>
      <w:szCs w:val="19"/>
      <w:lang w:val="en-US" w:eastAsia="en-US" w:bidi="ar-SA"/>
    </w:rPr>
  </w:style>
  <w:style w:type="paragraph" w:customStyle="1" w:styleId="Firstresultsbullets">
    <w:name w:val="First results bullets"/>
    <w:basedOn w:val="Bullets"/>
    <w:rsid w:val="00913B29"/>
    <w:pPr>
      <w:spacing w:before="0"/>
      <w:jc w:val="both"/>
    </w:pPr>
    <w:rPr>
      <w:rFonts w:eastAsia="Times New Roman" w:cs="Times New Roman"/>
      <w:bCs w:val="0"/>
      <w:sz w:val="19"/>
      <w:szCs w:val="20"/>
    </w:rPr>
  </w:style>
  <w:style w:type="character" w:customStyle="1" w:styleId="Resultsbullets">
    <w:name w:val="Results bullets"/>
    <w:basedOn w:val="a0"/>
    <w:rsid w:val="00913B29"/>
    <w:rPr>
      <w:rFonts w:ascii="Book Antiqua" w:hAnsi="Book Antiqua"/>
      <w:sz w:val="19"/>
      <w:szCs w:val="19"/>
    </w:rPr>
  </w:style>
  <w:style w:type="character" w:customStyle="1" w:styleId="Degreeexpected">
    <w:name w:val="Degree expected"/>
    <w:basedOn w:val="JobTitleChar"/>
    <w:rsid w:val="00913B29"/>
    <w:rPr>
      <w:rFonts w:ascii="Book Antiqua" w:hAnsi="Book Antiqua"/>
      <w:b/>
      <w:i/>
      <w:sz w:val="19"/>
      <w:szCs w:val="19"/>
    </w:rPr>
  </w:style>
  <w:style w:type="character" w:customStyle="1" w:styleId="Traininghighlights">
    <w:name w:val="Training highlights"/>
    <w:basedOn w:val="a0"/>
    <w:rsid w:val="00913B29"/>
    <w:rPr>
      <w:rFonts w:ascii="Book Antiqua" w:hAnsi="Book Antiqua"/>
      <w:i/>
      <w:sz w:val="19"/>
      <w:szCs w:val="19"/>
    </w:rPr>
  </w:style>
  <w:style w:type="character" w:styleId="af0">
    <w:name w:val="Emphasis"/>
    <w:basedOn w:val="a0"/>
    <w:uiPriority w:val="20"/>
    <w:qFormat/>
    <w:rsid w:val="00913B29"/>
    <w:rPr>
      <w:b w:val="0"/>
      <w:bCs w:val="0"/>
      <w:i/>
      <w:iCs/>
    </w:rPr>
  </w:style>
  <w:style w:type="paragraph" w:styleId="af1">
    <w:name w:val="Normal (Web)"/>
    <w:basedOn w:val="a"/>
    <w:uiPriority w:val="99"/>
    <w:unhideWhenUsed/>
    <w:rsid w:val="00913B2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pace">
    <w:name w:val="Space"/>
    <w:basedOn w:val="a"/>
    <w:qFormat/>
    <w:rsid w:val="00913B29"/>
    <w:rPr>
      <w:rFonts w:ascii="Book Antiqua" w:hAnsi="Book Antiqua"/>
      <w:sz w:val="16"/>
    </w:rPr>
  </w:style>
  <w:style w:type="paragraph" w:customStyle="1" w:styleId="Profile">
    <w:name w:val="Profile"/>
    <w:basedOn w:val="a"/>
    <w:qFormat/>
    <w:rsid w:val="00913B29"/>
    <w:pPr>
      <w:spacing w:before="40"/>
    </w:pPr>
    <w:rPr>
      <w:rFonts w:ascii="Book Antiqua" w:eastAsia="MS Mincho" w:hAnsi="Book Antiqua"/>
      <w:sz w:val="20"/>
    </w:rPr>
  </w:style>
  <w:style w:type="character" w:customStyle="1" w:styleId="apple-style-span">
    <w:name w:val="apple-style-span"/>
    <w:basedOn w:val="a0"/>
    <w:rsid w:val="00092354"/>
  </w:style>
  <w:style w:type="character" w:customStyle="1" w:styleId="apple-converted-space">
    <w:name w:val="apple-converted-space"/>
    <w:basedOn w:val="a0"/>
    <w:rsid w:val="00092354"/>
  </w:style>
  <w:style w:type="paragraph" w:customStyle="1" w:styleId="msolistparagraph0">
    <w:name w:val="msolistparagraph"/>
    <w:basedOn w:val="a"/>
    <w:qFormat/>
    <w:rsid w:val="00B4774B"/>
    <w:pPr>
      <w:ind w:left="720"/>
      <w:contextualSpacing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A111E5"/>
    <w:rPr>
      <w:rFonts w:ascii="Gill Sans MT" w:eastAsia="MS Mincho" w:hAnsi="Gill Sans MT" w:cs="Arial"/>
      <w:b/>
      <w:bCs/>
      <w:spacing w:val="56"/>
      <w:sz w:val="36"/>
    </w:rPr>
  </w:style>
  <w:style w:type="paragraph" w:customStyle="1" w:styleId="Title1">
    <w:name w:val="Title1"/>
    <w:basedOn w:val="a"/>
    <w:rsid w:val="00AD2A5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nlineisbn">
    <w:name w:val="onlineisbn"/>
    <w:basedOn w:val="a0"/>
    <w:rsid w:val="00801B08"/>
  </w:style>
  <w:style w:type="character" w:customStyle="1" w:styleId="50">
    <w:name w:val="Заголовок 5 Знак"/>
    <w:basedOn w:val="a0"/>
    <w:link w:val="5"/>
    <w:semiHidden/>
    <w:rsid w:val="007F06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07E9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edit-tools">
    <w:name w:val="edit-tools"/>
    <w:basedOn w:val="a0"/>
    <w:rsid w:val="00807E97"/>
  </w:style>
  <w:style w:type="character" w:customStyle="1" w:styleId="edit-order">
    <w:name w:val="edit-order"/>
    <w:basedOn w:val="a0"/>
    <w:rsid w:val="00807E97"/>
  </w:style>
  <w:style w:type="character" w:customStyle="1" w:styleId="30">
    <w:name w:val="Заголовок 3 Знак"/>
    <w:basedOn w:val="a0"/>
    <w:link w:val="3"/>
    <w:rsid w:val="002628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zmsearchresult">
    <w:name w:val="zmsearchresult"/>
    <w:basedOn w:val="a0"/>
    <w:rsid w:val="00FB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300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atani1984@mail.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iser\AppData\Roaming\Microsoft\Templates\MN_MilitaryToCivilia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78F9B097-C0F5-4757-9288-90B82A825B97</TemplateGUID>
    <TemplateBuildVersion>8</TemplateBuildVersion>
    <TemplateBuildDate>2010-06-15T11:59:53.5824304+02:00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45E770-47A2-4E8D-A8B4-370DFB61AAE4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F1D09769-ECDB-47EA-906B-D87E11C8DF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MN_MilitaryToCivilianResume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2010-03-22T20:02:00Z</cp:lastPrinted>
  <dcterms:created xsi:type="dcterms:W3CDTF">2023-07-20T18:47:00Z</dcterms:created>
  <dcterms:modified xsi:type="dcterms:W3CDTF">2023-07-20T18:47:00Z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TC019533739991</vt:lpwstr>
  </property>
</Properties>
</file>